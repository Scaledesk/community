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2058266"/>
        <w:placeholder>
          <w:docPart w:val="D1E301C3441E4006A44817C0EBD90C94"/>
        </w:placeholder>
        <w:temporary/>
        <w:showingPlcHdr/>
        <w15:appearance w15:val="hidden"/>
      </w:sdtPr>
      <w:sdtEndPr/>
      <w:sdtContent>
        <w:p w:rsidR="007A7086" w:rsidRPr="00FB6125" w:rsidRDefault="00F80F0A" w:rsidP="00F80F0A">
          <w:pPr>
            <w:pStyle w:val="Title"/>
          </w:pPr>
          <w:r w:rsidRPr="00FB6125">
            <w:t>EMPLOYEE EVALUATION</w:t>
          </w:r>
        </w:p>
      </w:sdtContent>
    </w:sdt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  <w:tblDescription w:val="Layout table"/>
      </w:tblPr>
      <w:tblGrid>
        <w:gridCol w:w="1688"/>
        <w:gridCol w:w="2932"/>
        <w:gridCol w:w="2231"/>
        <w:gridCol w:w="2499"/>
      </w:tblGrid>
      <w:tr w:rsidR="007A7086" w:rsidRPr="00FB6125" w:rsidTr="003029AF">
        <w:tc>
          <w:tcPr>
            <w:tcW w:w="1710" w:type="dxa"/>
            <w:shd w:val="clear" w:color="auto" w:fill="auto"/>
          </w:tcPr>
          <w:p w:rsidR="007A7086" w:rsidRPr="00FB6125" w:rsidRDefault="009630F4" w:rsidP="00D22CE0">
            <w:sdt>
              <w:sdtPr>
                <w:id w:val="1033302449"/>
                <w:placeholder>
                  <w:docPart w:val="006CED61B5B0439083F9288D198D7DF5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Employee Name</w:t>
                </w:r>
              </w:sdtContent>
            </w:sdt>
            <w:r w:rsidR="00D22CE0" w:rsidRPr="00FB6125">
              <w:t>:</w:t>
            </w:r>
          </w:p>
        </w:tc>
        <w:tc>
          <w:tcPr>
            <w:tcW w:w="3039" w:type="dxa"/>
          </w:tcPr>
          <w:p w:rsidR="007A7086" w:rsidRPr="00FB6125" w:rsidRDefault="007A7086"/>
        </w:tc>
        <w:tc>
          <w:tcPr>
            <w:tcW w:w="2271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7A7086" w:rsidRPr="00FB6125" w:rsidRDefault="009630F4">
            <w:sdt>
              <w:sdtPr>
                <w:id w:val="-2086137338"/>
                <w:placeholder>
                  <w:docPart w:val="E5DBFBA5D871448AAAF59EB3B65BA391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Evaluation for the period</w:t>
                </w:r>
              </w:sdtContent>
            </w:sdt>
            <w:r w:rsidR="00F17A0C" w:rsidRPr="00FB6125">
              <w:t xml:space="preserve">: </w:t>
            </w:r>
            <w:r w:rsidR="007C2D04">
              <w:t xml:space="preserve">From  :                              </w:t>
            </w:r>
          </w:p>
        </w:tc>
        <w:tc>
          <w:tcPr>
            <w:tcW w:w="2556" w:type="dxa"/>
            <w:tcBorders>
              <w:bottom w:val="single" w:sz="4" w:space="0" w:color="A6A6A6" w:themeColor="background1" w:themeShade="A6"/>
            </w:tcBorders>
          </w:tcPr>
          <w:p w:rsidR="007C2D04" w:rsidRDefault="009630F4">
            <w:sdt>
              <w:sdtPr>
                <w:id w:val="998316242"/>
                <w:placeholder>
                  <w:docPart w:val="C160A27F668642788A2543CBB8709DE6"/>
                </w:placeholder>
                <w:temporary/>
                <w:showingPlcHdr/>
                <w15:appearance w15:val="hidden"/>
              </w:sdtPr>
              <w:sdtEndPr/>
              <w:sdtContent>
                <w:r w:rsidR="007C2D04" w:rsidRPr="00FB6125">
                  <w:t>Evaluation for the period</w:t>
                </w:r>
              </w:sdtContent>
            </w:sdt>
            <w:r w:rsidR="007C2D04">
              <w:t xml:space="preserve"> </w:t>
            </w:r>
          </w:p>
          <w:p w:rsidR="007A7086" w:rsidRPr="00FB6125" w:rsidRDefault="007C2D04">
            <w:r>
              <w:t>To :</w:t>
            </w:r>
          </w:p>
        </w:tc>
      </w:tr>
      <w:tr w:rsidR="007A7086" w:rsidRPr="00FB6125" w:rsidTr="003029AF">
        <w:tc>
          <w:tcPr>
            <w:tcW w:w="1710" w:type="dxa"/>
            <w:shd w:val="clear" w:color="auto" w:fill="auto"/>
          </w:tcPr>
          <w:p w:rsidR="007A7086" w:rsidRPr="00FB6125" w:rsidRDefault="009630F4">
            <w:sdt>
              <w:sdtPr>
                <w:id w:val="425388859"/>
                <w:placeholder>
                  <w:docPart w:val="6B7FEF5839FE4BF6A2D332CCF40560B8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Title</w:t>
                </w:r>
              </w:sdtContent>
            </w:sdt>
            <w:r w:rsidR="00F17A0C" w:rsidRPr="00FB6125">
              <w:t>:</w:t>
            </w:r>
          </w:p>
        </w:tc>
        <w:tc>
          <w:tcPr>
            <w:tcW w:w="3039" w:type="dxa"/>
          </w:tcPr>
          <w:p w:rsidR="007A7086" w:rsidRPr="00FB6125" w:rsidRDefault="007A7086"/>
        </w:tc>
        <w:tc>
          <w:tcPr>
            <w:tcW w:w="2271" w:type="dxa"/>
            <w:tcBorders>
              <w:righ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  <w:tc>
          <w:tcPr>
            <w:tcW w:w="2556" w:type="dxa"/>
            <w:tcBorders>
              <w:lef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</w:tr>
      <w:tr w:rsidR="007A7086" w:rsidRPr="00FB6125" w:rsidTr="003029AF">
        <w:tc>
          <w:tcPr>
            <w:tcW w:w="1710" w:type="dxa"/>
            <w:shd w:val="clear" w:color="auto" w:fill="auto"/>
          </w:tcPr>
          <w:p w:rsidR="007A7086" w:rsidRPr="00FB6125" w:rsidRDefault="009630F4">
            <w:sdt>
              <w:sdtPr>
                <w:id w:val="-657301924"/>
                <w:placeholder>
                  <w:docPart w:val="6D076C6160B44C40807527442D9D4D5D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Supervisor</w:t>
                </w:r>
              </w:sdtContent>
            </w:sdt>
            <w:r w:rsidR="00F17A0C" w:rsidRPr="00FB6125">
              <w:t>:</w:t>
            </w:r>
          </w:p>
        </w:tc>
        <w:tc>
          <w:tcPr>
            <w:tcW w:w="3039" w:type="dxa"/>
          </w:tcPr>
          <w:p w:rsidR="007A7086" w:rsidRPr="00FB6125" w:rsidRDefault="007A7086"/>
        </w:tc>
        <w:tc>
          <w:tcPr>
            <w:tcW w:w="2271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7A7086" w:rsidRPr="00FB6125" w:rsidRDefault="009630F4">
            <w:sdt>
              <w:sdtPr>
                <w:id w:val="-322817248"/>
                <w:placeholder>
                  <w:docPart w:val="D57E501133E0406AAB02691601051731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Department</w:t>
                </w:r>
              </w:sdtContent>
            </w:sdt>
            <w:r w:rsidR="00F17A0C" w:rsidRPr="00FB6125">
              <w:t>:</w:t>
            </w:r>
          </w:p>
        </w:tc>
        <w:tc>
          <w:tcPr>
            <w:tcW w:w="2556" w:type="dxa"/>
            <w:tcBorders>
              <w:bottom w:val="single" w:sz="4" w:space="0" w:color="A6A6A6" w:themeColor="background1" w:themeShade="A6"/>
            </w:tcBorders>
          </w:tcPr>
          <w:p w:rsidR="007A7086" w:rsidRPr="00FB6125" w:rsidRDefault="007A7086"/>
        </w:tc>
      </w:tr>
      <w:tr w:rsidR="007A7086" w:rsidRPr="00FB6125" w:rsidTr="003029AF">
        <w:tc>
          <w:tcPr>
            <w:tcW w:w="1710" w:type="dxa"/>
            <w:shd w:val="clear" w:color="auto" w:fill="auto"/>
          </w:tcPr>
          <w:p w:rsidR="007A7086" w:rsidRPr="00FB6125" w:rsidRDefault="009630F4">
            <w:sdt>
              <w:sdtPr>
                <w:id w:val="1101986797"/>
                <w:placeholder>
                  <w:docPart w:val="78B268438F3E45378A2773A2249670BF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Title</w:t>
                </w:r>
              </w:sdtContent>
            </w:sdt>
            <w:r w:rsidR="00416F62" w:rsidRPr="00FB6125">
              <w:t>:</w:t>
            </w:r>
          </w:p>
        </w:tc>
        <w:tc>
          <w:tcPr>
            <w:tcW w:w="3039" w:type="dxa"/>
          </w:tcPr>
          <w:p w:rsidR="007A7086" w:rsidRPr="00FB6125" w:rsidRDefault="007A7086"/>
        </w:tc>
        <w:tc>
          <w:tcPr>
            <w:tcW w:w="2271" w:type="dxa"/>
            <w:tcBorders>
              <w:righ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  <w:tc>
          <w:tcPr>
            <w:tcW w:w="2556" w:type="dxa"/>
            <w:tcBorders>
              <w:lef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</w:tr>
    </w:tbl>
    <w:p w:rsidR="007A7086" w:rsidRPr="00FB6125" w:rsidRDefault="007A7086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  <w:tblDescription w:val="Layout table"/>
      </w:tblPr>
      <w:tblGrid>
        <w:gridCol w:w="9350"/>
      </w:tblGrid>
      <w:tr w:rsidR="007A7086" w:rsidRPr="00FB6125" w:rsidTr="003029AF">
        <w:trPr>
          <w:trHeight w:val="75"/>
        </w:trPr>
        <w:sdt>
          <w:sdtPr>
            <w:id w:val="-1099329152"/>
            <w:placeholder>
              <w:docPart w:val="4B2396F955E545AA826C169308DA06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9810" w:type="dxa"/>
                <w:shd w:val="clear" w:color="auto" w:fill="F2F2F2" w:themeFill="background1" w:themeFillShade="F2"/>
                <w:vAlign w:val="center"/>
              </w:tcPr>
              <w:p w:rsidR="007A7086" w:rsidRPr="00FB6125" w:rsidRDefault="008B34B1" w:rsidP="008B34B1">
                <w:pPr>
                  <w:pStyle w:val="Heading1"/>
                </w:pPr>
                <w:r w:rsidRPr="00FB6125">
                  <w:t>Goals and objectives during this evaluation period</w:t>
                </w:r>
              </w:p>
            </w:tc>
          </w:sdtContent>
        </w:sdt>
      </w:tr>
      <w:tr w:rsidR="007A7086" w:rsidRPr="00FB6125" w:rsidTr="003029AF">
        <w:tc>
          <w:tcPr>
            <w:tcW w:w="9810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FB6125" w:rsidRPr="00E6141B" w:rsidRDefault="00E6141B" w:rsidP="00E6141B">
            <w:pPr>
              <w:pStyle w:val="ListBullet"/>
            </w:pPr>
            <w:r w:rsidRPr="00E6141B">
              <w:rPr>
                <w:rFonts w:asciiTheme="majorHAnsi" w:hAnsiTheme="majorHAnsi" w:cs="Arial"/>
                <w:bCs/>
                <w:kern w:val="32"/>
              </w:rPr>
              <w:t>E</w:t>
            </w:r>
            <w:r>
              <w:rPr>
                <w:rFonts w:asciiTheme="majorHAnsi" w:hAnsiTheme="majorHAnsi" w:cs="Arial"/>
                <w:bCs/>
                <w:kern w:val="32"/>
              </w:rPr>
              <w:t>mployee Performance Evaluation provides legal, ethical, and visible evidence that employees were actively involved in understanding the requirements of their jobs and their performance. The accompanying goal setting, performance f</w:t>
            </w:r>
            <w:r w:rsidRPr="00E6141B">
              <w:rPr>
                <w:rFonts w:asciiTheme="majorHAnsi" w:hAnsiTheme="majorHAnsi" w:cs="Arial"/>
                <w:bCs/>
                <w:kern w:val="32"/>
              </w:rPr>
              <w:t>e</w:t>
            </w:r>
            <w:r>
              <w:rPr>
                <w:rFonts w:asciiTheme="majorHAnsi" w:hAnsiTheme="majorHAnsi" w:cs="Arial"/>
                <w:bCs/>
                <w:kern w:val="32"/>
              </w:rPr>
              <w:t>edback, and documentation ensure that employees understand their required o</w:t>
            </w:r>
            <w:r w:rsidRPr="00E6141B">
              <w:rPr>
                <w:rFonts w:asciiTheme="majorHAnsi" w:hAnsiTheme="majorHAnsi" w:cs="Arial"/>
                <w:bCs/>
                <w:kern w:val="32"/>
              </w:rPr>
              <w:t>utputs.</w:t>
            </w:r>
          </w:p>
          <w:p w:rsidR="00E6141B" w:rsidRPr="00E6141B" w:rsidRDefault="00E6141B" w:rsidP="00E6141B">
            <w:pPr>
              <w:pStyle w:val="ListBullet"/>
            </w:pPr>
            <w:r w:rsidRPr="00E6141B">
              <w:rPr>
                <w:rFonts w:asciiTheme="majorHAnsi" w:hAnsiTheme="majorHAnsi" w:cs="Arial"/>
                <w:bCs/>
                <w:kern w:val="32"/>
              </w:rPr>
              <w:t>In the event that an employee is not succeeding or improving in his job performance, the performance evaluation documentation can be used to develop a </w:t>
            </w:r>
            <w:hyperlink r:id="rId8" w:history="1">
              <w:r w:rsidRPr="00E6141B">
                <w:rPr>
                  <w:rFonts w:asciiTheme="majorHAnsi" w:hAnsiTheme="majorHAnsi" w:cs="Arial"/>
                  <w:bCs/>
                  <w:kern w:val="32"/>
                </w:rPr>
                <w:t>Performance Improvement Plan (PIP)</w:t>
              </w:r>
            </w:hyperlink>
            <w:r>
              <w:rPr>
                <w:rFonts w:ascii="Times" w:hAnsi="Times" w:cs="Times"/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  <w:p w:rsidR="00285C24" w:rsidRPr="00FB6125" w:rsidRDefault="00E6141B" w:rsidP="00285C24">
            <w:pPr>
              <w:pStyle w:val="ListBullet"/>
            </w:pPr>
            <w:r w:rsidRPr="00E6141B">
              <w:rPr>
                <w:rFonts w:asciiTheme="majorHAnsi" w:hAnsiTheme="majorHAnsi" w:cs="Arial"/>
                <w:bCs/>
                <w:kern w:val="32"/>
              </w:rPr>
              <w:t>The documentation of success and failure to achieve goals is a critical component of the employee performance evaluation process.</w:t>
            </w:r>
          </w:p>
        </w:tc>
      </w:tr>
      <w:tr w:rsidR="007A7086" w:rsidRPr="00FB6125" w:rsidTr="003029AF">
        <w:trPr>
          <w:trHeight w:val="75"/>
        </w:trPr>
        <w:tc>
          <w:tcPr>
            <w:tcW w:w="9810" w:type="dxa"/>
            <w:shd w:val="clear" w:color="auto" w:fill="F2F2F2" w:themeFill="background1" w:themeFillShade="F2"/>
            <w:vAlign w:val="center"/>
          </w:tcPr>
          <w:p w:rsidR="007A7086" w:rsidRPr="00FB6125" w:rsidRDefault="009630F4" w:rsidP="00FB6125">
            <w:pPr>
              <w:pStyle w:val="Heading1"/>
            </w:pPr>
            <w:sdt>
              <w:sdtPr>
                <w:id w:val="-528022152"/>
                <w:placeholder>
                  <w:docPart w:val="017DE2B1E0D3493BB99FF01D45C178B7"/>
                </w:placeholder>
                <w:temporary/>
                <w:showingPlcHdr/>
                <w15:appearance w15:val="hidden"/>
              </w:sdtPr>
              <w:sdtEndPr/>
              <w:sdtContent>
                <w:r w:rsidR="008B34B1" w:rsidRPr="00FB6125">
                  <w:t>Achievements, accompl</w:t>
                </w:r>
                <w:r w:rsidR="00FB6125">
                  <w:t>ishments, and responsibilities</w:t>
                </w:r>
              </w:sdtContent>
            </w:sdt>
            <w:r w:rsidR="00FB6125">
              <w:t xml:space="preserve"> </w:t>
            </w:r>
            <w:sdt>
              <w:sdtPr>
                <w:rPr>
                  <w:rStyle w:val="Emphasis"/>
                </w:rPr>
                <w:id w:val="1404019535"/>
                <w:placeholder>
                  <w:docPart w:val="56B6C96E582A4608A91DBC4800612ACF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faultParagraphFont"/>
                  <w:rFonts w:asciiTheme="majorHAnsi" w:hAnsiTheme="majorHAnsi"/>
                  <w:i w:val="0"/>
                  <w:iCs w:val="0"/>
                </w:rPr>
              </w:sdtEndPr>
              <w:sdtContent>
                <w:r w:rsidR="00FB6125" w:rsidRPr="00FB6125">
                  <w:rPr>
                    <w:rStyle w:val="Emphasis"/>
                  </w:rPr>
                  <w:t xml:space="preserve">(completed by </w:t>
                </w:r>
                <w:r w:rsidR="00FB6125">
                  <w:rPr>
                    <w:rStyle w:val="Emphasis"/>
                  </w:rPr>
                  <w:t>Employee</w:t>
                </w:r>
                <w:r w:rsidR="00FB6125" w:rsidRPr="00FB6125">
                  <w:rPr>
                    <w:rStyle w:val="Emphasis"/>
                  </w:rPr>
                  <w:t>)</w:t>
                </w:r>
              </w:sdtContent>
            </w:sdt>
          </w:p>
        </w:tc>
      </w:tr>
      <w:tr w:rsidR="007A7086" w:rsidRPr="00FB6125" w:rsidTr="003029AF">
        <w:tc>
          <w:tcPr>
            <w:tcW w:w="9810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962759" w:rsidRDefault="0096275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9D1DA9">
            <w:pPr>
              <w:pStyle w:val="ListBullet"/>
              <w:numPr>
                <w:ilvl w:val="0"/>
                <w:numId w:val="0"/>
              </w:numPr>
            </w:pPr>
            <w:bookmarkStart w:id="0" w:name="_GoBack"/>
            <w:bookmarkEnd w:id="0"/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Pr="00FB6125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7A7086" w:rsidRPr="00FB6125" w:rsidTr="003029AF">
        <w:trPr>
          <w:trHeight w:val="75"/>
        </w:trPr>
        <w:tc>
          <w:tcPr>
            <w:tcW w:w="9810" w:type="dxa"/>
            <w:shd w:val="clear" w:color="auto" w:fill="F2F2F2" w:themeFill="background1" w:themeFillShade="F2"/>
            <w:vAlign w:val="center"/>
          </w:tcPr>
          <w:p w:rsidR="007A7086" w:rsidRPr="00FB6125" w:rsidRDefault="00285C24" w:rsidP="0017041E">
            <w:pPr>
              <w:pStyle w:val="Heading1"/>
            </w:pPr>
            <w:r>
              <w:t>Challenges faced by employee while achieving their goals</w:t>
            </w:r>
          </w:p>
        </w:tc>
      </w:tr>
      <w:tr w:rsidR="007A7086" w:rsidRPr="00FB6125" w:rsidTr="003029AF">
        <w:tc>
          <w:tcPr>
            <w:tcW w:w="9810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B55522" w:rsidRDefault="00B55522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AE75C6" w:rsidRDefault="00AE75C6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AE75C6" w:rsidRDefault="00AE75C6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AE75C6" w:rsidRDefault="00AE75C6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AE75C6" w:rsidRDefault="00AE75C6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AE75C6" w:rsidRPr="00FB6125" w:rsidRDefault="00AE75C6" w:rsidP="00285C2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7A7086" w:rsidRPr="00FB6125" w:rsidTr="003029AF">
        <w:trPr>
          <w:trHeight w:val="75"/>
        </w:trPr>
        <w:sdt>
          <w:sdtPr>
            <w:id w:val="1441790031"/>
            <w:placeholder>
              <w:docPart w:val="B8AC4D9B7B444EDDBF4EA8C63600EA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9810" w:type="dxa"/>
                <w:shd w:val="clear" w:color="auto" w:fill="F2F2F2" w:themeFill="background1" w:themeFillShade="F2"/>
                <w:vAlign w:val="center"/>
              </w:tcPr>
              <w:p w:rsidR="007A7086" w:rsidRPr="00FB6125" w:rsidRDefault="008B34B1" w:rsidP="008B34B1">
                <w:pPr>
                  <w:pStyle w:val="Heading1"/>
                </w:pPr>
                <w:r w:rsidRPr="00FB6125">
                  <w:t>Strengths and areas for development</w:t>
                </w:r>
              </w:p>
            </w:tc>
          </w:sdtContent>
        </w:sdt>
      </w:tr>
      <w:tr w:rsidR="007A7086" w:rsidRPr="00FB6125" w:rsidTr="003029AF">
        <w:tc>
          <w:tcPr>
            <w:tcW w:w="981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7A7086" w:rsidRDefault="007A7086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Pr="00FB6125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7A7086" w:rsidRPr="00FB6125" w:rsidTr="003029AF">
        <w:trPr>
          <w:trHeight w:val="75"/>
        </w:trPr>
        <w:sdt>
          <w:sdtPr>
            <w:id w:val="-924413120"/>
            <w:placeholder>
              <w:docPart w:val="D68D9DCAC36E479B99FA2391B89221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9810" w:type="dxa"/>
                <w:shd w:val="clear" w:color="auto" w:fill="F2F2F2" w:themeFill="background1" w:themeFillShade="F2"/>
                <w:vAlign w:val="center"/>
              </w:tcPr>
              <w:p w:rsidR="007A7086" w:rsidRPr="00FB6125" w:rsidRDefault="008B34B1" w:rsidP="008B34B1">
                <w:pPr>
                  <w:pStyle w:val="Heading1"/>
                </w:pPr>
                <w:r w:rsidRPr="00FB6125">
                  <w:t>Career development plan</w:t>
                </w:r>
              </w:p>
            </w:tc>
          </w:sdtContent>
        </w:sdt>
      </w:tr>
      <w:tr w:rsidR="007A7086" w:rsidRPr="00FB6125" w:rsidTr="003029AF">
        <w:tc>
          <w:tcPr>
            <w:tcW w:w="9810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7A7086" w:rsidRDefault="007A7086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Pr="00FB6125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7A7086" w:rsidRPr="00FB6125" w:rsidTr="003029AF">
        <w:trPr>
          <w:trHeight w:val="135"/>
        </w:trPr>
        <w:sdt>
          <w:sdtPr>
            <w:id w:val="1731189070"/>
            <w:placeholder>
              <w:docPart w:val="12B13E30C4BF41068A2AAF383A984A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9810" w:type="dxa"/>
                <w:shd w:val="clear" w:color="auto" w:fill="F2F2F2" w:themeFill="background1" w:themeFillShade="F2"/>
              </w:tcPr>
              <w:p w:rsidR="007A7086" w:rsidRPr="00FB6125" w:rsidRDefault="008B34B1" w:rsidP="008B34B1">
                <w:pPr>
                  <w:pStyle w:val="Heading1"/>
                </w:pPr>
                <w:r w:rsidRPr="00FB6125">
                  <w:t>Goals and objectives for next evaluation period</w:t>
                </w:r>
              </w:p>
            </w:tc>
          </w:sdtContent>
        </w:sdt>
      </w:tr>
      <w:tr w:rsidR="007A7086" w:rsidRPr="00FB6125" w:rsidTr="003029AF">
        <w:tc>
          <w:tcPr>
            <w:tcW w:w="9810" w:type="dxa"/>
            <w:shd w:val="clear" w:color="auto" w:fill="auto"/>
          </w:tcPr>
          <w:p w:rsidR="007A7086" w:rsidRDefault="007A7086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Default="00285C24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285C24" w:rsidRPr="00FB6125" w:rsidRDefault="00285C24" w:rsidP="009D1DA9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9D1DA9" w:rsidRPr="00FB6125" w:rsidTr="009D1DA9">
        <w:trPr>
          <w:trHeight w:val="382"/>
        </w:trPr>
        <w:tc>
          <w:tcPr>
            <w:tcW w:w="9810" w:type="dxa"/>
            <w:shd w:val="clear" w:color="auto" w:fill="auto"/>
          </w:tcPr>
          <w:p w:rsidR="009D1DA9" w:rsidRDefault="009D1DA9" w:rsidP="009D1DA9">
            <w:pPr>
              <w:pStyle w:val="Heading1"/>
            </w:pPr>
            <w:r>
              <w:lastRenderedPageBreak/>
              <w:t xml:space="preserve">LIST OF PROJECTS NAME </w:t>
            </w:r>
          </w:p>
        </w:tc>
      </w:tr>
      <w:tr w:rsidR="009D1DA9" w:rsidRPr="00FB6125" w:rsidTr="003029AF">
        <w:tc>
          <w:tcPr>
            <w:tcW w:w="9810" w:type="dxa"/>
            <w:shd w:val="clear" w:color="auto" w:fill="auto"/>
          </w:tcPr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9D1DA9" w:rsidRDefault="009D1DA9" w:rsidP="00285C2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:rsidR="007A7086" w:rsidRPr="00FB6125" w:rsidRDefault="007A7086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  <w:tblDescription w:val="Layout table"/>
      </w:tblPr>
      <w:tblGrid>
        <w:gridCol w:w="4209"/>
        <w:gridCol w:w="5141"/>
      </w:tblGrid>
      <w:tr w:rsidR="007A7086" w:rsidRPr="00FB6125" w:rsidTr="003029AF">
        <w:trPr>
          <w:trHeight w:val="288"/>
        </w:trPr>
        <w:sdt>
          <w:sdtPr>
            <w:id w:val="337977557"/>
            <w:placeholder>
              <w:docPart w:val="599CAB4F06AC42EBB157B9EAF3037A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07" w:type="dxa"/>
                <w:shd w:val="clear" w:color="auto" w:fill="F2F2F2" w:themeFill="background1" w:themeFillShade="F2"/>
                <w:vAlign w:val="center"/>
              </w:tcPr>
              <w:p w:rsidR="007A7086" w:rsidRPr="00FB6125" w:rsidRDefault="008B34B1" w:rsidP="00183186">
                <w:pPr>
                  <w:pStyle w:val="Heading1"/>
                </w:pPr>
                <w:r w:rsidRPr="00FB6125">
                  <w:t>Employee Signature</w:t>
                </w:r>
              </w:p>
            </w:tc>
          </w:sdtContent>
        </w:sdt>
        <w:tc>
          <w:tcPr>
            <w:tcW w:w="5269" w:type="dxa"/>
            <w:shd w:val="clear" w:color="auto" w:fill="F2F2F2" w:themeFill="background1" w:themeFillShade="F2"/>
            <w:vAlign w:val="center"/>
          </w:tcPr>
          <w:p w:rsidR="007A7086" w:rsidRPr="00FB6125" w:rsidRDefault="007C2D04" w:rsidP="008B34B1">
            <w:pPr>
              <w:pStyle w:val="Heading1"/>
            </w:pPr>
            <w:r>
              <w:t>HR Signature</w:t>
            </w:r>
          </w:p>
        </w:tc>
      </w:tr>
      <w:tr w:rsidR="007A7086" w:rsidRPr="00FB6125" w:rsidTr="007C2D04">
        <w:trPr>
          <w:trHeight w:val="1018"/>
        </w:trPr>
        <w:tc>
          <w:tcPr>
            <w:tcW w:w="4307" w:type="dxa"/>
            <w:shd w:val="clear" w:color="auto" w:fill="auto"/>
          </w:tcPr>
          <w:p w:rsidR="007A7086" w:rsidRPr="00FB6125" w:rsidRDefault="007A7086"/>
        </w:tc>
        <w:tc>
          <w:tcPr>
            <w:tcW w:w="5269" w:type="dxa"/>
            <w:shd w:val="clear" w:color="auto" w:fill="auto"/>
          </w:tcPr>
          <w:p w:rsidR="007A7086" w:rsidRPr="00FB6125" w:rsidRDefault="007A7086" w:rsidP="009C5DC6"/>
        </w:tc>
      </w:tr>
      <w:tr w:rsidR="007A7086" w:rsidRPr="00FB6125" w:rsidTr="007C2D04">
        <w:trPr>
          <w:trHeight w:val="573"/>
        </w:trPr>
        <w:sdt>
          <w:sdtPr>
            <w:id w:val="-97174768"/>
            <w:placeholder>
              <w:docPart w:val="ECF5510050BF492F9D30C70DC8434EA6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307" w:type="dxa"/>
                <w:shd w:val="clear" w:color="auto" w:fill="auto"/>
              </w:tcPr>
              <w:p w:rsidR="007A7086" w:rsidRPr="00FB6125" w:rsidRDefault="0044436F" w:rsidP="00FB6125">
                <w:pPr>
                  <w:pStyle w:val="Date"/>
                </w:pPr>
                <w:r w:rsidRPr="00FB6125">
                  <w:t>Date</w:t>
                </w:r>
              </w:p>
            </w:tc>
          </w:sdtContent>
        </w:sdt>
        <w:sdt>
          <w:sdtPr>
            <w:id w:val="-1106574936"/>
            <w:placeholder>
              <w:docPart w:val="7AE0CB40F0134F0B9EB5E44450EDEA36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5269" w:type="dxa"/>
                <w:shd w:val="clear" w:color="auto" w:fill="auto"/>
              </w:tcPr>
              <w:p w:rsidR="007A7086" w:rsidRPr="00FB6125" w:rsidRDefault="0044436F" w:rsidP="00FB6125">
                <w:pPr>
                  <w:pStyle w:val="Date"/>
                </w:pPr>
                <w:r w:rsidRPr="00FB6125">
                  <w:t>Date</w:t>
                </w:r>
              </w:p>
            </w:tc>
          </w:sdtContent>
        </w:sdt>
      </w:tr>
    </w:tbl>
    <w:p w:rsidR="00FB6125" w:rsidRPr="00FB6125" w:rsidRDefault="00FB6125" w:rsidP="003D47C0"/>
    <w:sectPr w:rsidR="00FB6125" w:rsidRPr="00FB6125" w:rsidSect="0029544A">
      <w:footerReference w:type="default" r:id="rId9"/>
      <w:headerReference w:type="first" r:id="rId10"/>
      <w:footerReference w:type="first" r:id="rId11"/>
      <w:pgSz w:w="12240" w:h="15840" w:code="1"/>
      <w:pgMar w:top="1008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0F4" w:rsidRDefault="009630F4" w:rsidP="0029544A">
      <w:pPr>
        <w:spacing w:before="0" w:after="0"/>
      </w:pPr>
      <w:r>
        <w:separator/>
      </w:r>
    </w:p>
  </w:endnote>
  <w:endnote w:type="continuationSeparator" w:id="0">
    <w:p w:rsidR="009630F4" w:rsidRDefault="009630F4" w:rsidP="002954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A95" w:rsidRDefault="0024576F" w:rsidP="00C90A95">
    <w:pPr>
      <w:pStyle w:val="NormalWeb"/>
      <w:spacing w:before="0" w:beforeAutospacing="0" w:after="0" w:afterAutospacing="0"/>
      <w:jc w:val="center"/>
    </w:pPr>
    <w:r w:rsidRPr="0024576F">
      <w:fldChar w:fldCharType="begin"/>
    </w:r>
    <w:r w:rsidRPr="0024576F">
      <w:instrText xml:space="preserve"> PAGE   \* MERGEFORMAT </w:instrText>
    </w:r>
    <w:r w:rsidRPr="0024576F">
      <w:fldChar w:fldCharType="separate"/>
    </w:r>
    <w:r w:rsidR="009D1DA9">
      <w:rPr>
        <w:noProof/>
      </w:rPr>
      <w:t>2</w:t>
    </w:r>
    <w:r w:rsidRPr="0024576F">
      <w:fldChar w:fldCharType="end"/>
    </w:r>
    <w:r w:rsidR="00C90A95">
      <w:tab/>
    </w:r>
    <w:r w:rsidR="00C90A95">
      <w:rPr>
        <w:rFonts w:ascii="Calibri" w:hAnsi="Calibri"/>
        <w:b/>
        <w:bCs/>
        <w:color w:val="000000"/>
        <w:sz w:val="22"/>
        <w:szCs w:val="22"/>
      </w:rPr>
      <w:t>SCALEDESK WEB STUDIO PVT LTD</w:t>
    </w:r>
  </w:p>
  <w:p w:rsidR="00C90A95" w:rsidRDefault="00C90A95" w:rsidP="00C90A95">
    <w:pPr>
      <w:pStyle w:val="NormalWeb"/>
      <w:spacing w:before="0" w:beforeAutospacing="0" w:after="0" w:afterAutospacing="0"/>
      <w:jc w:val="center"/>
    </w:pPr>
    <w:r>
      <w:rPr>
        <w:rFonts w:ascii="Calibri" w:hAnsi="Calibri"/>
        <w:b/>
        <w:bCs/>
        <w:color w:val="000000"/>
        <w:sz w:val="22"/>
        <w:szCs w:val="22"/>
      </w:rPr>
      <w:t>CI Number: U72200DL2015PTC284051</w:t>
    </w:r>
  </w:p>
  <w:p w:rsidR="00C90A95" w:rsidRDefault="00C90A95" w:rsidP="00C90A95">
    <w:pPr>
      <w:pStyle w:val="NormalWeb"/>
      <w:spacing w:before="0" w:beforeAutospacing="0" w:after="0" w:afterAutospacing="0"/>
      <w:jc w:val="center"/>
    </w:pPr>
    <w:r>
      <w:rPr>
        <w:rFonts w:ascii="Calibri" w:hAnsi="Calibri"/>
        <w:b/>
        <w:bCs/>
        <w:color w:val="000000"/>
        <w:sz w:val="22"/>
        <w:szCs w:val="22"/>
      </w:rPr>
      <w:t>Registered office: A-36, sec-4, Noida, 201301</w:t>
    </w:r>
  </w:p>
  <w:p w:rsidR="00C90A95" w:rsidRDefault="00C90A95" w:rsidP="00C90A95">
    <w:pPr>
      <w:pStyle w:val="NormalWeb"/>
      <w:spacing w:before="0" w:beforeAutospacing="0" w:after="708" w:afterAutospacing="0"/>
      <w:jc w:val="center"/>
    </w:pPr>
    <w:r>
      <w:rPr>
        <w:rFonts w:ascii="Calibri" w:hAnsi="Calibri"/>
        <w:b/>
        <w:bCs/>
        <w:color w:val="000000"/>
        <w:sz w:val="22"/>
        <w:szCs w:val="22"/>
      </w:rPr>
      <w:t>Email ID:</w:t>
    </w:r>
    <w:r>
      <w:rPr>
        <w:rFonts w:ascii="Calibri" w:hAnsi="Calibri"/>
        <w:color w:val="000000"/>
        <w:sz w:val="22"/>
        <w:szCs w:val="22"/>
      </w:rPr>
      <w:t xml:space="preserve"> </w:t>
    </w:r>
    <w:hyperlink r:id="rId1" w:history="1">
      <w:r>
        <w:rPr>
          <w:rStyle w:val="Hyperlink"/>
          <w:rFonts w:ascii="Calibri" w:hAnsi="Calibri"/>
          <w:color w:val="0563C1"/>
          <w:sz w:val="22"/>
          <w:szCs w:val="22"/>
        </w:rPr>
        <w:t>priyanka@scaledesk.com</w:t>
      </w:r>
    </w:hyperlink>
    <w:r>
      <w:rPr>
        <w:rFonts w:ascii="Calibri" w:hAnsi="Calibri"/>
        <w:color w:val="000000"/>
        <w:sz w:val="22"/>
        <w:szCs w:val="22"/>
      </w:rPr>
      <w:t xml:space="preserve">, </w:t>
    </w:r>
    <w:hyperlink r:id="rId2" w:history="1">
      <w:r>
        <w:rPr>
          <w:rStyle w:val="Hyperlink"/>
          <w:rFonts w:ascii="Calibri" w:hAnsi="Calibri"/>
          <w:color w:val="0563C1"/>
          <w:sz w:val="22"/>
          <w:szCs w:val="22"/>
        </w:rPr>
        <w:t>careers@scaledesk.com</w:t>
      </w:r>
    </w:hyperlink>
    <w:r>
      <w:rPr>
        <w:rFonts w:ascii="Calibri" w:hAnsi="Calibri"/>
        <w:color w:val="000000"/>
        <w:sz w:val="22"/>
        <w:szCs w:val="22"/>
      </w:rPr>
      <w:t xml:space="preserve"> </w:t>
    </w:r>
  </w:p>
  <w:p w:rsidR="00C90A95" w:rsidRPr="0024576F" w:rsidRDefault="00C90A95" w:rsidP="00C90A95">
    <w:pPr>
      <w:pStyle w:val="Footer"/>
      <w:tabs>
        <w:tab w:val="clear" w:pos="4680"/>
        <w:tab w:val="clear" w:pos="9360"/>
        <w:tab w:val="left" w:pos="39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A95" w:rsidRDefault="00C90A95" w:rsidP="00C90A95">
    <w:pPr>
      <w:pStyle w:val="NormalWeb"/>
      <w:spacing w:before="0" w:beforeAutospacing="0" w:after="0" w:afterAutospacing="0"/>
      <w:jc w:val="center"/>
    </w:pPr>
    <w:r>
      <w:rPr>
        <w:rFonts w:ascii="Calibri" w:hAnsi="Calibri"/>
        <w:b/>
        <w:bCs/>
        <w:color w:val="000000"/>
        <w:sz w:val="22"/>
        <w:szCs w:val="22"/>
      </w:rPr>
      <w:t>SCALEDESK WEB STUDIO PVT LTD</w:t>
    </w:r>
  </w:p>
  <w:p w:rsidR="00C90A95" w:rsidRDefault="00C90A95" w:rsidP="00C90A95">
    <w:pPr>
      <w:pStyle w:val="NormalWeb"/>
      <w:spacing w:before="0" w:beforeAutospacing="0" w:after="0" w:afterAutospacing="0"/>
      <w:jc w:val="center"/>
    </w:pPr>
    <w:r>
      <w:rPr>
        <w:rFonts w:ascii="Calibri" w:hAnsi="Calibri"/>
        <w:b/>
        <w:bCs/>
        <w:color w:val="000000"/>
        <w:sz w:val="22"/>
        <w:szCs w:val="22"/>
      </w:rPr>
      <w:t>CI Number: U72200DL2015PTC284051</w:t>
    </w:r>
  </w:p>
  <w:p w:rsidR="00C90A95" w:rsidRDefault="00C90A95" w:rsidP="00C90A95">
    <w:pPr>
      <w:pStyle w:val="NormalWeb"/>
      <w:spacing w:before="0" w:beforeAutospacing="0" w:after="0" w:afterAutospacing="0"/>
      <w:jc w:val="center"/>
    </w:pPr>
    <w:r>
      <w:rPr>
        <w:rFonts w:ascii="Calibri" w:hAnsi="Calibri"/>
        <w:b/>
        <w:bCs/>
        <w:color w:val="000000"/>
        <w:sz w:val="22"/>
        <w:szCs w:val="22"/>
      </w:rPr>
      <w:t>Registered office: A-36, sec-4, Noida, 201301</w:t>
    </w:r>
  </w:p>
  <w:p w:rsidR="00C90A95" w:rsidRDefault="00C90A95" w:rsidP="00C90A95">
    <w:pPr>
      <w:pStyle w:val="NormalWeb"/>
      <w:spacing w:before="0" w:beforeAutospacing="0" w:after="708" w:afterAutospacing="0"/>
      <w:jc w:val="center"/>
    </w:pPr>
    <w:r>
      <w:rPr>
        <w:rFonts w:ascii="Calibri" w:hAnsi="Calibri"/>
        <w:b/>
        <w:bCs/>
        <w:color w:val="000000"/>
        <w:sz w:val="22"/>
        <w:szCs w:val="22"/>
      </w:rPr>
      <w:t>Email ID:</w:t>
    </w:r>
    <w:r>
      <w:rPr>
        <w:rFonts w:ascii="Calibri" w:hAnsi="Calibri"/>
        <w:color w:val="000000"/>
        <w:sz w:val="22"/>
        <w:szCs w:val="22"/>
      </w:rPr>
      <w:t xml:space="preserve"> </w:t>
    </w:r>
    <w:hyperlink r:id="rId1" w:history="1">
      <w:r>
        <w:rPr>
          <w:rStyle w:val="Hyperlink"/>
          <w:rFonts w:ascii="Calibri" w:hAnsi="Calibri"/>
          <w:color w:val="0563C1"/>
          <w:sz w:val="22"/>
          <w:szCs w:val="22"/>
        </w:rPr>
        <w:t>priyanka@scaledesk.com</w:t>
      </w:r>
    </w:hyperlink>
    <w:r>
      <w:rPr>
        <w:rFonts w:ascii="Calibri" w:hAnsi="Calibri"/>
        <w:color w:val="000000"/>
        <w:sz w:val="22"/>
        <w:szCs w:val="22"/>
      </w:rPr>
      <w:t xml:space="preserve">, </w:t>
    </w:r>
    <w:hyperlink r:id="rId2" w:history="1">
      <w:r>
        <w:rPr>
          <w:rStyle w:val="Hyperlink"/>
          <w:rFonts w:ascii="Calibri" w:hAnsi="Calibri"/>
          <w:color w:val="0563C1"/>
          <w:sz w:val="22"/>
          <w:szCs w:val="22"/>
        </w:rPr>
        <w:t>careers@scaledesk.com</w:t>
      </w:r>
    </w:hyperlink>
    <w:r>
      <w:rPr>
        <w:rFonts w:ascii="Calibri" w:hAnsi="Calibri"/>
        <w:color w:val="000000"/>
        <w:sz w:val="22"/>
        <w:szCs w:val="22"/>
      </w:rPr>
      <w:t xml:space="preserve"> </w:t>
    </w:r>
  </w:p>
  <w:p w:rsidR="00C90A95" w:rsidRDefault="00C90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0F4" w:rsidRDefault="009630F4" w:rsidP="0029544A">
      <w:pPr>
        <w:spacing w:before="0" w:after="0"/>
      </w:pPr>
      <w:r>
        <w:separator/>
      </w:r>
    </w:p>
  </w:footnote>
  <w:footnote w:type="continuationSeparator" w:id="0">
    <w:p w:rsidR="009630F4" w:rsidRDefault="009630F4" w:rsidP="002954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A95" w:rsidRDefault="00C90A95">
    <w:pPr>
      <w:pStyle w:val="Header"/>
    </w:pPr>
    <w:r>
      <w:rPr>
        <w:rFonts w:ascii="Calibri" w:hAnsi="Calibri"/>
        <w:noProof/>
        <w:color w:val="000000"/>
        <w:sz w:val="22"/>
        <w:szCs w:val="22"/>
        <w:lang w:val="en-IN" w:eastAsia="en-IN"/>
      </w:rPr>
      <w:drawing>
        <wp:inline distT="0" distB="0" distL="0" distR="0">
          <wp:extent cx="1952625" cy="514350"/>
          <wp:effectExtent l="0" t="0" r="9525" b="0"/>
          <wp:docPr id="1" name="Picture 1" descr="https://lh4.googleusercontent.com/qKXiN4sqtu0aOVrAkYn4LmDmAvHbOA1Hb9Q_ZoxBsTowd6W98nXjElQzBZmVjTuXNHvElJwrRunEZ_BvKRi_uhCb0uaBE-MpWR0YGMQ6kihAjaCaWJ2NizxUyrhDyAFydDJpL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qKXiN4sqtu0aOVrAkYn4LmDmAvHbOA1Hb9Q_ZoxBsTowd6W98nXjElQzBZmVjTuXNHvElJwrRunEZ_BvKRi_uhCb0uaBE-MpWR0YGMQ6kihAjaCaWJ2NizxUyrhDyAFydDJpL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864D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EE0F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381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40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BAAE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0A01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6D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8A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C496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684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62F63"/>
    <w:multiLevelType w:val="multilevel"/>
    <w:tmpl w:val="D12C3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997F8B"/>
    <w:multiLevelType w:val="hybridMultilevel"/>
    <w:tmpl w:val="56160EA8"/>
    <w:lvl w:ilvl="0" w:tplc="CF1AA1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A72B5"/>
    <w:multiLevelType w:val="hybridMultilevel"/>
    <w:tmpl w:val="67C8E4B2"/>
    <w:lvl w:ilvl="0" w:tplc="19C2683C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21"/>
  </w:num>
  <w:num w:numId="5">
    <w:abstractNumId w:val="12"/>
  </w:num>
  <w:num w:numId="6">
    <w:abstractNumId w:val="17"/>
  </w:num>
  <w:num w:numId="7">
    <w:abstractNumId w:val="15"/>
  </w:num>
  <w:num w:numId="8">
    <w:abstractNumId w:val="13"/>
  </w:num>
  <w:num w:numId="9">
    <w:abstractNumId w:val="22"/>
  </w:num>
  <w:num w:numId="10">
    <w:abstractNumId w:val="16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1B"/>
    <w:rsid w:val="000232A5"/>
    <w:rsid w:val="00074566"/>
    <w:rsid w:val="000B420E"/>
    <w:rsid w:val="00117284"/>
    <w:rsid w:val="00141680"/>
    <w:rsid w:val="0017041E"/>
    <w:rsid w:val="00183186"/>
    <w:rsid w:val="001B6DF4"/>
    <w:rsid w:val="001D2375"/>
    <w:rsid w:val="0024576F"/>
    <w:rsid w:val="00282089"/>
    <w:rsid w:val="00285C24"/>
    <w:rsid w:val="00291BF8"/>
    <w:rsid w:val="0029544A"/>
    <w:rsid w:val="002E3B0A"/>
    <w:rsid w:val="003029AF"/>
    <w:rsid w:val="003237E8"/>
    <w:rsid w:val="0039467E"/>
    <w:rsid w:val="003D47C0"/>
    <w:rsid w:val="004041CD"/>
    <w:rsid w:val="00416F62"/>
    <w:rsid w:val="00423734"/>
    <w:rsid w:val="0044436F"/>
    <w:rsid w:val="004965D9"/>
    <w:rsid w:val="004B2A6E"/>
    <w:rsid w:val="00530BF9"/>
    <w:rsid w:val="005D620B"/>
    <w:rsid w:val="006F3BFB"/>
    <w:rsid w:val="00751AC2"/>
    <w:rsid w:val="00760A16"/>
    <w:rsid w:val="007739C8"/>
    <w:rsid w:val="007A7086"/>
    <w:rsid w:val="007C2C4E"/>
    <w:rsid w:val="007C2D04"/>
    <w:rsid w:val="0081033C"/>
    <w:rsid w:val="008B34B1"/>
    <w:rsid w:val="008B40DD"/>
    <w:rsid w:val="009059C8"/>
    <w:rsid w:val="00932E1A"/>
    <w:rsid w:val="00962759"/>
    <w:rsid w:val="009630F4"/>
    <w:rsid w:val="009C5DC6"/>
    <w:rsid w:val="009D0196"/>
    <w:rsid w:val="009D1DA9"/>
    <w:rsid w:val="009E728A"/>
    <w:rsid w:val="009E7F80"/>
    <w:rsid w:val="00A7531B"/>
    <w:rsid w:val="00AD02E1"/>
    <w:rsid w:val="00AE75C6"/>
    <w:rsid w:val="00B55522"/>
    <w:rsid w:val="00B842E3"/>
    <w:rsid w:val="00BA19FF"/>
    <w:rsid w:val="00C05556"/>
    <w:rsid w:val="00C54C25"/>
    <w:rsid w:val="00C609F7"/>
    <w:rsid w:val="00C90A95"/>
    <w:rsid w:val="00CA5A78"/>
    <w:rsid w:val="00CD05C6"/>
    <w:rsid w:val="00CF3BD0"/>
    <w:rsid w:val="00D22CE0"/>
    <w:rsid w:val="00D43B02"/>
    <w:rsid w:val="00DA28FA"/>
    <w:rsid w:val="00E6141B"/>
    <w:rsid w:val="00EF7143"/>
    <w:rsid w:val="00F17A0C"/>
    <w:rsid w:val="00F80F0A"/>
    <w:rsid w:val="00F87980"/>
    <w:rsid w:val="00F95F63"/>
    <w:rsid w:val="00FA5D92"/>
    <w:rsid w:val="00FB40B0"/>
    <w:rsid w:val="00FB6125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ECE7B"/>
  <w15:docId w15:val="{AA0891D5-E475-4452-8F72-745CFF50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uiPriority="6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B6125"/>
  </w:style>
  <w:style w:type="paragraph" w:styleId="Heading1">
    <w:name w:val="heading 1"/>
    <w:basedOn w:val="Normal"/>
    <w:uiPriority w:val="2"/>
    <w:qFormat/>
    <w:rsid w:val="00FB6125"/>
    <w:pPr>
      <w:keepNext/>
      <w:outlineLvl w:val="0"/>
    </w:pPr>
    <w:rPr>
      <w:rFonts w:asciiTheme="majorHAnsi" w:hAnsiTheme="majorHAnsi" w:cs="Arial"/>
      <w:bCs/>
      <w:caps/>
      <w:kern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760A1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Tahoma" w:hAnsi="Tahoma" w:cs="Tahoma"/>
      <w:szCs w:val="16"/>
    </w:rPr>
  </w:style>
  <w:style w:type="paragraph" w:styleId="Date">
    <w:name w:val="Date"/>
    <w:basedOn w:val="Normal"/>
    <w:link w:val="DateChar"/>
    <w:uiPriority w:val="7"/>
    <w:qFormat/>
    <w:rsid w:val="00FB6125"/>
    <w:pPr>
      <w:jc w:val="right"/>
    </w:pPr>
    <w:rPr>
      <w:i/>
    </w:rPr>
  </w:style>
  <w:style w:type="character" w:styleId="PlaceholderText">
    <w:name w:val="Placeholder Text"/>
    <w:basedOn w:val="DefaultParagraphFont"/>
    <w:uiPriority w:val="99"/>
    <w:semiHidden/>
    <w:rsid w:val="00F17A0C"/>
    <w:rPr>
      <w:color w:val="808080"/>
    </w:rPr>
  </w:style>
  <w:style w:type="paragraph" w:styleId="ListBullet">
    <w:name w:val="List Bullet"/>
    <w:basedOn w:val="Normal"/>
    <w:uiPriority w:val="6"/>
    <w:rsid w:val="00FB6125"/>
    <w:pPr>
      <w:numPr>
        <w:numId w:val="23"/>
      </w:numPr>
      <w:spacing w:before="100" w:after="200"/>
    </w:pPr>
  </w:style>
  <w:style w:type="paragraph" w:styleId="Header">
    <w:name w:val="header"/>
    <w:basedOn w:val="Normal"/>
    <w:link w:val="HeaderChar"/>
    <w:uiPriority w:val="8"/>
    <w:unhideWhenUsed/>
    <w:rsid w:val="0029544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8"/>
    <w:rsid w:val="00117284"/>
  </w:style>
  <w:style w:type="paragraph" w:styleId="Footer">
    <w:name w:val="footer"/>
    <w:basedOn w:val="Normal"/>
    <w:link w:val="FooterChar"/>
    <w:uiPriority w:val="7"/>
    <w:unhideWhenUsed/>
    <w:rsid w:val="0029544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7"/>
    <w:rsid w:val="00117284"/>
  </w:style>
  <w:style w:type="character" w:customStyle="1" w:styleId="DateChar">
    <w:name w:val="Date Char"/>
    <w:basedOn w:val="DefaultParagraphFont"/>
    <w:link w:val="Date"/>
    <w:uiPriority w:val="7"/>
    <w:rsid w:val="00FB6125"/>
    <w:rPr>
      <w:i/>
    </w:rPr>
  </w:style>
  <w:style w:type="character" w:styleId="Emphasis">
    <w:name w:val="Emphasis"/>
    <w:basedOn w:val="DefaultParagraphFont"/>
    <w:uiPriority w:val="7"/>
    <w:qFormat/>
    <w:rsid w:val="00C54C25"/>
    <w:rPr>
      <w:rFonts w:asciiTheme="minorHAnsi" w:hAnsiTheme="minorHAnsi"/>
      <w:i/>
      <w:iCs/>
      <w:sz w:val="18"/>
    </w:rPr>
  </w:style>
  <w:style w:type="paragraph" w:styleId="Title">
    <w:name w:val="Title"/>
    <w:basedOn w:val="Normal"/>
    <w:link w:val="TitleChar"/>
    <w:qFormat/>
    <w:rsid w:val="00FB6125"/>
    <w:pPr>
      <w:spacing w:before="0" w:after="120"/>
      <w:contextualSpacing/>
    </w:pPr>
    <w:rPr>
      <w:rFonts w:eastAsiaTheme="majorEastAsia" w:cstheme="majorBidi"/>
      <w:b/>
      <w:caps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rsid w:val="00FB6125"/>
    <w:rPr>
      <w:rFonts w:eastAsiaTheme="majorEastAsia" w:cstheme="majorBidi"/>
      <w:b/>
      <w:caps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60A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Number">
    <w:name w:val="List Number"/>
    <w:basedOn w:val="Normal"/>
    <w:uiPriority w:val="6"/>
    <w:rsid w:val="00760A16"/>
    <w:pPr>
      <w:numPr>
        <w:numId w:val="17"/>
      </w:numPr>
      <w:contextualSpacing/>
    </w:pPr>
  </w:style>
  <w:style w:type="character" w:customStyle="1" w:styleId="apple-converted-space">
    <w:name w:val="apple-converted-space"/>
    <w:basedOn w:val="DefaultParagraphFont"/>
    <w:rsid w:val="00E6141B"/>
  </w:style>
  <w:style w:type="character" w:styleId="Hyperlink">
    <w:name w:val="Hyperlink"/>
    <w:basedOn w:val="DefaultParagraphFont"/>
    <w:uiPriority w:val="99"/>
    <w:semiHidden/>
    <w:unhideWhenUsed/>
    <w:rsid w:val="00E614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0A9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performance-improvement-plan-contents-and-sample-form-1918850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reers@scaledesk.com" TargetMode="External"/><Relationship Id="rId1" Type="http://schemas.openxmlformats.org/officeDocument/2006/relationships/hyperlink" Target="mailto:priyanka@scaledesk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areers@scaledesk.com" TargetMode="External"/><Relationship Id="rId1" Type="http://schemas.openxmlformats.org/officeDocument/2006/relationships/hyperlink" Target="mailto:priyanka@scaledes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aka\AppData\Roaming\Microsoft\Templates\Employee%20evalu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E301C3441E4006A44817C0EBD90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A84A0-22BE-485F-A950-F746579FC03E}"/>
      </w:docPartPr>
      <w:docPartBody>
        <w:p w:rsidR="003476F5" w:rsidRDefault="00611DB1">
          <w:pPr>
            <w:pStyle w:val="D1E301C3441E4006A44817C0EBD90C94"/>
          </w:pPr>
          <w:r w:rsidRPr="00FB6125">
            <w:t>EMPLOYEE EVALUATION</w:t>
          </w:r>
        </w:p>
      </w:docPartBody>
    </w:docPart>
    <w:docPart>
      <w:docPartPr>
        <w:name w:val="006CED61B5B0439083F9288D198D7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93035-95C1-45AD-B6E7-11ECF0355342}"/>
      </w:docPartPr>
      <w:docPartBody>
        <w:p w:rsidR="003476F5" w:rsidRDefault="00611DB1">
          <w:pPr>
            <w:pStyle w:val="006CED61B5B0439083F9288D198D7DF5"/>
          </w:pPr>
          <w:r w:rsidRPr="00FB6125">
            <w:t>Employee Name</w:t>
          </w:r>
        </w:p>
      </w:docPartBody>
    </w:docPart>
    <w:docPart>
      <w:docPartPr>
        <w:name w:val="E5DBFBA5D871448AAAF59EB3B65BA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79F82-84B0-4F5D-A395-9EEC02B0DF9E}"/>
      </w:docPartPr>
      <w:docPartBody>
        <w:p w:rsidR="003476F5" w:rsidRDefault="00611DB1">
          <w:pPr>
            <w:pStyle w:val="E5DBFBA5D871448AAAF59EB3B65BA391"/>
          </w:pPr>
          <w:r w:rsidRPr="00FB6125">
            <w:t>Evaluation for the period</w:t>
          </w:r>
        </w:p>
      </w:docPartBody>
    </w:docPart>
    <w:docPart>
      <w:docPartPr>
        <w:name w:val="6B7FEF5839FE4BF6A2D332CCF4056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0F5FF-06E7-4375-B54A-627B7BCE1B0F}"/>
      </w:docPartPr>
      <w:docPartBody>
        <w:p w:rsidR="003476F5" w:rsidRDefault="00611DB1">
          <w:pPr>
            <w:pStyle w:val="6B7FEF5839FE4BF6A2D332CCF40560B8"/>
          </w:pPr>
          <w:r w:rsidRPr="00FB6125">
            <w:t>Title</w:t>
          </w:r>
        </w:p>
      </w:docPartBody>
    </w:docPart>
    <w:docPart>
      <w:docPartPr>
        <w:name w:val="6D076C6160B44C40807527442D9D4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A5BA5-A4C0-4BE1-A6D1-E6EF99A8CDFD}"/>
      </w:docPartPr>
      <w:docPartBody>
        <w:p w:rsidR="003476F5" w:rsidRDefault="00611DB1">
          <w:pPr>
            <w:pStyle w:val="6D076C6160B44C40807527442D9D4D5D"/>
          </w:pPr>
          <w:r w:rsidRPr="00FB6125">
            <w:t>Supervisor</w:t>
          </w:r>
        </w:p>
      </w:docPartBody>
    </w:docPart>
    <w:docPart>
      <w:docPartPr>
        <w:name w:val="D57E501133E0406AAB02691601051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08D96-10E3-45C5-A4B1-3D9CB592B221}"/>
      </w:docPartPr>
      <w:docPartBody>
        <w:p w:rsidR="003476F5" w:rsidRDefault="00611DB1">
          <w:pPr>
            <w:pStyle w:val="D57E501133E0406AAB02691601051731"/>
          </w:pPr>
          <w:r w:rsidRPr="00FB6125">
            <w:t>Department</w:t>
          </w:r>
        </w:p>
      </w:docPartBody>
    </w:docPart>
    <w:docPart>
      <w:docPartPr>
        <w:name w:val="78B268438F3E45378A2773A224967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285D-6A5A-4F44-8C05-CF687E0E73A6}"/>
      </w:docPartPr>
      <w:docPartBody>
        <w:p w:rsidR="003476F5" w:rsidRDefault="00611DB1">
          <w:pPr>
            <w:pStyle w:val="78B268438F3E45378A2773A2249670BF"/>
          </w:pPr>
          <w:r w:rsidRPr="00FB6125">
            <w:t>Title</w:t>
          </w:r>
        </w:p>
      </w:docPartBody>
    </w:docPart>
    <w:docPart>
      <w:docPartPr>
        <w:name w:val="4B2396F955E545AA826C169308DA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1E6AB-F739-442A-B183-9B2390D8CE50}"/>
      </w:docPartPr>
      <w:docPartBody>
        <w:p w:rsidR="003476F5" w:rsidRDefault="00611DB1">
          <w:pPr>
            <w:pStyle w:val="4B2396F955E545AA826C169308DA06A4"/>
          </w:pPr>
          <w:r w:rsidRPr="00FB6125">
            <w:t>Goals and objectives during this evaluation period</w:t>
          </w:r>
        </w:p>
      </w:docPartBody>
    </w:docPart>
    <w:docPart>
      <w:docPartPr>
        <w:name w:val="017DE2B1E0D3493BB99FF01D45C1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6954F-9A9C-4812-AC11-E867523171C4}"/>
      </w:docPartPr>
      <w:docPartBody>
        <w:p w:rsidR="003476F5" w:rsidRDefault="00611DB1">
          <w:pPr>
            <w:pStyle w:val="017DE2B1E0D3493BB99FF01D45C178B7"/>
          </w:pPr>
          <w:r w:rsidRPr="00FB6125">
            <w:t>Achievements, accompl</w:t>
          </w:r>
          <w:r>
            <w:t>ishments, and responsibilities</w:t>
          </w:r>
        </w:p>
      </w:docPartBody>
    </w:docPart>
    <w:docPart>
      <w:docPartPr>
        <w:name w:val="56B6C96E582A4608A91DBC480061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A8EF-7FEC-4271-96E6-94451EBDC8FE}"/>
      </w:docPartPr>
      <w:docPartBody>
        <w:p w:rsidR="003476F5" w:rsidRDefault="00611DB1">
          <w:pPr>
            <w:pStyle w:val="56B6C96E582A4608A91DBC4800612ACF"/>
          </w:pPr>
          <w:r w:rsidRPr="00FB6125">
            <w:rPr>
              <w:rStyle w:val="Emphasis"/>
            </w:rPr>
            <w:t xml:space="preserve">(completed by </w:t>
          </w:r>
          <w:r>
            <w:rPr>
              <w:rStyle w:val="Emphasis"/>
            </w:rPr>
            <w:t>Employee</w:t>
          </w:r>
          <w:r w:rsidRPr="00FB6125">
            <w:rPr>
              <w:rStyle w:val="Emphasis"/>
            </w:rPr>
            <w:t>)</w:t>
          </w:r>
        </w:p>
      </w:docPartBody>
    </w:docPart>
    <w:docPart>
      <w:docPartPr>
        <w:name w:val="B8AC4D9B7B444EDDBF4EA8C63600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A8CD0-5B5E-4AC7-A9CB-90B6DB535746}"/>
      </w:docPartPr>
      <w:docPartBody>
        <w:p w:rsidR="003476F5" w:rsidRDefault="00611DB1">
          <w:pPr>
            <w:pStyle w:val="B8AC4D9B7B444EDDBF4EA8C63600EAA2"/>
          </w:pPr>
          <w:r w:rsidRPr="00FB6125">
            <w:t>Strengths and areas for development</w:t>
          </w:r>
        </w:p>
      </w:docPartBody>
    </w:docPart>
    <w:docPart>
      <w:docPartPr>
        <w:name w:val="D68D9DCAC36E479B99FA2391B8922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ED2F-BCA0-477C-AD0E-0B4FD0EFCAE0}"/>
      </w:docPartPr>
      <w:docPartBody>
        <w:p w:rsidR="003476F5" w:rsidRDefault="00611DB1">
          <w:pPr>
            <w:pStyle w:val="D68D9DCAC36E479B99FA2391B89221FD"/>
          </w:pPr>
          <w:r w:rsidRPr="00FB6125">
            <w:t>Career development plan</w:t>
          </w:r>
        </w:p>
      </w:docPartBody>
    </w:docPart>
    <w:docPart>
      <w:docPartPr>
        <w:name w:val="12B13E30C4BF41068A2AAF383A984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8FB60-0D69-4739-A4A6-D22FA4F3B38F}"/>
      </w:docPartPr>
      <w:docPartBody>
        <w:p w:rsidR="003476F5" w:rsidRDefault="00611DB1">
          <w:pPr>
            <w:pStyle w:val="12B13E30C4BF41068A2AAF383A984AA4"/>
          </w:pPr>
          <w:r w:rsidRPr="00FB6125">
            <w:t>Goals and objectives for next evaluation period</w:t>
          </w:r>
        </w:p>
      </w:docPartBody>
    </w:docPart>
    <w:docPart>
      <w:docPartPr>
        <w:name w:val="599CAB4F06AC42EBB157B9EAF3037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1C0CD-C150-4C29-84F1-A313B5507E55}"/>
      </w:docPartPr>
      <w:docPartBody>
        <w:p w:rsidR="003476F5" w:rsidRDefault="00611DB1">
          <w:pPr>
            <w:pStyle w:val="599CAB4F06AC42EBB157B9EAF3037A60"/>
          </w:pPr>
          <w:r w:rsidRPr="00FB6125">
            <w:t>Employee Signature</w:t>
          </w:r>
        </w:p>
      </w:docPartBody>
    </w:docPart>
    <w:docPart>
      <w:docPartPr>
        <w:name w:val="ECF5510050BF492F9D30C70DC8434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89732-5EA2-427F-BA0B-B36B7ABE9BD0}"/>
      </w:docPartPr>
      <w:docPartBody>
        <w:p w:rsidR="003476F5" w:rsidRDefault="00611DB1">
          <w:pPr>
            <w:pStyle w:val="ECF5510050BF492F9D30C70DC8434EA6"/>
          </w:pPr>
          <w:r w:rsidRPr="00FB6125">
            <w:t>Date</w:t>
          </w:r>
        </w:p>
      </w:docPartBody>
    </w:docPart>
    <w:docPart>
      <w:docPartPr>
        <w:name w:val="7AE0CB40F0134F0B9EB5E44450EDE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ADE6-E740-461A-A1B3-00365875BFB9}"/>
      </w:docPartPr>
      <w:docPartBody>
        <w:p w:rsidR="003476F5" w:rsidRDefault="00611DB1">
          <w:pPr>
            <w:pStyle w:val="7AE0CB40F0134F0B9EB5E44450EDEA36"/>
          </w:pPr>
          <w:r w:rsidRPr="00FB6125">
            <w:t>Date</w:t>
          </w:r>
        </w:p>
      </w:docPartBody>
    </w:docPart>
    <w:docPart>
      <w:docPartPr>
        <w:name w:val="C160A27F668642788A2543CBB8709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441D-E350-46FA-A1AC-C15DCA33B4CD}"/>
      </w:docPartPr>
      <w:docPartBody>
        <w:p w:rsidR="003476F5" w:rsidRDefault="009E2EC1" w:rsidP="009E2EC1">
          <w:pPr>
            <w:pStyle w:val="C160A27F668642788A2543CBB8709DE6"/>
          </w:pPr>
          <w:r w:rsidRPr="00FB6125">
            <w:t>Evaluation for the period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2F63"/>
    <w:multiLevelType w:val="multilevel"/>
    <w:tmpl w:val="D12C3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C1"/>
    <w:rsid w:val="003476F5"/>
    <w:rsid w:val="00611DB1"/>
    <w:rsid w:val="009E2EC1"/>
    <w:rsid w:val="00CD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301C3441E4006A44817C0EBD90C94">
    <w:name w:val="D1E301C3441E4006A44817C0EBD90C94"/>
  </w:style>
  <w:style w:type="paragraph" w:customStyle="1" w:styleId="006CED61B5B0439083F9288D198D7DF5">
    <w:name w:val="006CED61B5B0439083F9288D198D7DF5"/>
  </w:style>
  <w:style w:type="paragraph" w:customStyle="1" w:styleId="635677A2AD7649E880C2FF746391432E">
    <w:name w:val="635677A2AD7649E880C2FF746391432E"/>
  </w:style>
  <w:style w:type="paragraph" w:customStyle="1" w:styleId="E5DBFBA5D871448AAAF59EB3B65BA391">
    <w:name w:val="E5DBFBA5D871448AAAF59EB3B65BA391"/>
  </w:style>
  <w:style w:type="paragraph" w:customStyle="1" w:styleId="2FF417D247664318B24638D23BE31379">
    <w:name w:val="2FF417D247664318B24638D23BE31379"/>
  </w:style>
  <w:style w:type="paragraph" w:customStyle="1" w:styleId="6B7FEF5839FE4BF6A2D332CCF40560B8">
    <w:name w:val="6B7FEF5839FE4BF6A2D332CCF40560B8"/>
  </w:style>
  <w:style w:type="paragraph" w:customStyle="1" w:styleId="33C4F0284D724923B797B5C465EF930B">
    <w:name w:val="33C4F0284D724923B797B5C465EF930B"/>
  </w:style>
  <w:style w:type="paragraph" w:customStyle="1" w:styleId="6D076C6160B44C40807527442D9D4D5D">
    <w:name w:val="6D076C6160B44C40807527442D9D4D5D"/>
  </w:style>
  <w:style w:type="paragraph" w:customStyle="1" w:styleId="FB4464BE184E48FA9250D6C9D2111AB0">
    <w:name w:val="FB4464BE184E48FA9250D6C9D2111AB0"/>
  </w:style>
  <w:style w:type="paragraph" w:customStyle="1" w:styleId="D57E501133E0406AAB02691601051731">
    <w:name w:val="D57E501133E0406AAB02691601051731"/>
  </w:style>
  <w:style w:type="paragraph" w:customStyle="1" w:styleId="AC0B74D456C742D291A778852ABB89E3">
    <w:name w:val="AC0B74D456C742D291A778852ABB89E3"/>
  </w:style>
  <w:style w:type="paragraph" w:customStyle="1" w:styleId="78B268438F3E45378A2773A2249670BF">
    <w:name w:val="78B268438F3E45378A2773A2249670BF"/>
  </w:style>
  <w:style w:type="paragraph" w:customStyle="1" w:styleId="BA39D398AC94453F96650CB3C402B50D">
    <w:name w:val="BA39D398AC94453F96650CB3C402B50D"/>
  </w:style>
  <w:style w:type="paragraph" w:customStyle="1" w:styleId="4B2396F955E545AA826C169308DA06A4">
    <w:name w:val="4B2396F955E545AA826C169308DA06A4"/>
  </w:style>
  <w:style w:type="paragraph" w:styleId="ListBullet">
    <w:name w:val="List Bullet"/>
    <w:basedOn w:val="Normal"/>
    <w:uiPriority w:val="6"/>
    <w:pPr>
      <w:numPr>
        <w:numId w:val="1"/>
      </w:numPr>
      <w:spacing w:before="100" w:after="200" w:line="240" w:lineRule="auto"/>
    </w:pPr>
    <w:rPr>
      <w:rFonts w:eastAsia="Times New Roman" w:cs="Times New Roman"/>
      <w:sz w:val="18"/>
      <w:szCs w:val="18"/>
      <w:lang w:val="en-US" w:eastAsia="en-US"/>
    </w:rPr>
  </w:style>
  <w:style w:type="paragraph" w:customStyle="1" w:styleId="2EF6300358534A8E909DC8B5EEBB9668">
    <w:name w:val="2EF6300358534A8E909DC8B5EEBB9668"/>
  </w:style>
  <w:style w:type="paragraph" w:customStyle="1" w:styleId="017DE2B1E0D3493BB99FF01D45C178B7">
    <w:name w:val="017DE2B1E0D3493BB99FF01D45C178B7"/>
  </w:style>
  <w:style w:type="character" w:styleId="Emphasis">
    <w:name w:val="Emphasis"/>
    <w:basedOn w:val="DefaultParagraphFont"/>
    <w:uiPriority w:val="7"/>
    <w:qFormat/>
    <w:rPr>
      <w:rFonts w:asciiTheme="minorHAnsi" w:hAnsiTheme="minorHAnsi"/>
      <w:i/>
      <w:iCs/>
      <w:sz w:val="18"/>
    </w:rPr>
  </w:style>
  <w:style w:type="paragraph" w:customStyle="1" w:styleId="56B6C96E582A4608A91DBC4800612ACF">
    <w:name w:val="56B6C96E582A4608A91DBC4800612ACF"/>
  </w:style>
  <w:style w:type="paragraph" w:customStyle="1" w:styleId="A1269063F3364B069330DB2A5F3CCF5F">
    <w:name w:val="A1269063F3364B069330DB2A5F3CCF5F"/>
  </w:style>
  <w:style w:type="paragraph" w:customStyle="1" w:styleId="926601C9F3114E53A891265DA7E0E89C">
    <w:name w:val="926601C9F3114E53A891265DA7E0E89C"/>
  </w:style>
  <w:style w:type="paragraph" w:customStyle="1" w:styleId="3CE0EFCB23734B87837863E1A173F7A4">
    <w:name w:val="3CE0EFCB23734B87837863E1A173F7A4"/>
  </w:style>
  <w:style w:type="paragraph" w:customStyle="1" w:styleId="FDA12BEBB19C44838B65C5983F8F64A3">
    <w:name w:val="FDA12BEBB19C44838B65C5983F8F64A3"/>
  </w:style>
  <w:style w:type="paragraph" w:customStyle="1" w:styleId="B8AC4D9B7B444EDDBF4EA8C63600EAA2">
    <w:name w:val="B8AC4D9B7B444EDDBF4EA8C63600EAA2"/>
  </w:style>
  <w:style w:type="paragraph" w:customStyle="1" w:styleId="B235F5F5BB7C452BACF1A6B4E7DC1933">
    <w:name w:val="B235F5F5BB7C452BACF1A6B4E7DC1933"/>
  </w:style>
  <w:style w:type="paragraph" w:customStyle="1" w:styleId="D68D9DCAC36E479B99FA2391B89221FD">
    <w:name w:val="D68D9DCAC36E479B99FA2391B89221FD"/>
  </w:style>
  <w:style w:type="paragraph" w:customStyle="1" w:styleId="B077219FD7D34F128CB881B304044592">
    <w:name w:val="B077219FD7D34F128CB881B304044592"/>
  </w:style>
  <w:style w:type="paragraph" w:customStyle="1" w:styleId="12B13E30C4BF41068A2AAF383A984AA4">
    <w:name w:val="12B13E30C4BF41068A2AAF383A984AA4"/>
  </w:style>
  <w:style w:type="paragraph" w:customStyle="1" w:styleId="5B87D0BCEB3249F5852B8952FFA97D3A">
    <w:name w:val="5B87D0BCEB3249F5852B8952FFA97D3A"/>
  </w:style>
  <w:style w:type="paragraph" w:customStyle="1" w:styleId="599CAB4F06AC42EBB157B9EAF3037A60">
    <w:name w:val="599CAB4F06AC42EBB157B9EAF3037A60"/>
  </w:style>
  <w:style w:type="paragraph" w:customStyle="1" w:styleId="1A33BB85450F481DBEEE72ECFA7B1632">
    <w:name w:val="1A33BB85450F481DBEEE72ECFA7B1632"/>
  </w:style>
  <w:style w:type="paragraph" w:customStyle="1" w:styleId="ECF5510050BF492F9D30C70DC8434EA6">
    <w:name w:val="ECF5510050BF492F9D30C70DC8434EA6"/>
  </w:style>
  <w:style w:type="paragraph" w:customStyle="1" w:styleId="7AE0CB40F0134F0B9EB5E44450EDEA36">
    <w:name w:val="7AE0CB40F0134F0B9EB5E44450EDEA36"/>
  </w:style>
  <w:style w:type="paragraph" w:customStyle="1" w:styleId="C160A27F668642788A2543CBB8709DE6">
    <w:name w:val="C160A27F668642788A2543CBB8709DE6"/>
    <w:rsid w:val="009E2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6FE0C8-0311-4DF2-ABA9-8084A76CE8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38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Priyanaka</dc:creator>
  <cp:keywords/>
  <cp:lastModifiedBy>Priyanaka</cp:lastModifiedBy>
  <cp:revision>3</cp:revision>
  <cp:lastPrinted>2005-07-01T15:49:00Z</cp:lastPrinted>
  <dcterms:created xsi:type="dcterms:W3CDTF">2017-01-03T10:20:00Z</dcterms:created>
  <dcterms:modified xsi:type="dcterms:W3CDTF">2017-01-24T11:10:00Z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